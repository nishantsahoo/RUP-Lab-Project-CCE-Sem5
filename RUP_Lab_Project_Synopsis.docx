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216" w:rsidRPr="00B83BB7" w:rsidRDefault="001B03C6" w:rsidP="001B03C6">
      <w:pPr>
        <w:pStyle w:val="Title"/>
        <w:jc w:val="center"/>
        <w:rPr>
          <w:rFonts w:ascii="Avenir LT Std 35 Light" w:hAnsi="Avenir LT Std 35 Light"/>
        </w:rPr>
      </w:pPr>
      <w:r w:rsidRPr="00B83BB7">
        <w:rPr>
          <w:rFonts w:ascii="Avenir LT Std 35 Light" w:hAnsi="Avenir LT Std 35 Light"/>
        </w:rPr>
        <w:t xml:space="preserve">openLL </w:t>
      </w:r>
      <w:r w:rsidRPr="00B83BB7">
        <w:rPr>
          <w:rFonts w:ascii="Avenir LT Std 35 Light" w:hAnsi="Avenir LT Std 35 Light"/>
          <w:sz w:val="48"/>
          <w:szCs w:val="48"/>
        </w:rPr>
        <w:t>(Local Version Control System)</w:t>
      </w:r>
    </w:p>
    <w:p w:rsidR="00B55A7F" w:rsidRDefault="001B03C6" w:rsidP="00AF28E7">
      <w:pPr>
        <w:jc w:val="center"/>
        <w:rPr>
          <w:rFonts w:ascii="Avenir LT Std 35 Light" w:hAnsi="Avenir LT Std 35 Light"/>
          <w:sz w:val="24"/>
        </w:rPr>
      </w:pPr>
      <w:r w:rsidRPr="00377E17">
        <w:rPr>
          <w:rFonts w:ascii="Avenir LT Std 35 Light" w:hAnsi="Avenir LT Std 35 Light"/>
          <w:sz w:val="24"/>
        </w:rPr>
        <w:t xml:space="preserve">CCE- A </w:t>
      </w:r>
      <w:r w:rsidR="00141A4C" w:rsidRPr="00377E17">
        <w:rPr>
          <w:rFonts w:ascii="Avenir LT Std 35 Light" w:hAnsi="Avenir LT Std 35 Light"/>
          <w:sz w:val="24"/>
        </w:rPr>
        <w:t>| </w:t>
      </w:r>
      <w:r w:rsidRPr="00377E17">
        <w:rPr>
          <w:rFonts w:ascii="Avenir LT Std 35 Light" w:hAnsi="Avenir LT Std 35 Light"/>
          <w:sz w:val="24"/>
        </w:rPr>
        <w:t>RUP Lab</w:t>
      </w:r>
      <w:r w:rsidR="00832776">
        <w:rPr>
          <w:rFonts w:ascii="Avenir LT Std 35 Light" w:hAnsi="Avenir LT Std 35 Light"/>
          <w:sz w:val="24"/>
        </w:rPr>
        <w:t xml:space="preserve"> Project - Synopsis</w:t>
      </w:r>
    </w:p>
    <w:p w:rsidR="00F75526" w:rsidRPr="00377E17" w:rsidRDefault="00F75526" w:rsidP="00AF28E7">
      <w:pPr>
        <w:jc w:val="center"/>
        <w:rPr>
          <w:rFonts w:ascii="Avenir LT Std 35 Light" w:hAnsi="Avenir LT Std 35 Light"/>
          <w:sz w:val="24"/>
        </w:rPr>
      </w:pPr>
    </w:p>
    <w:p w:rsidR="006270A9" w:rsidRPr="00BB3F1C" w:rsidRDefault="00A07CE7" w:rsidP="008B74CF">
      <w:pPr>
        <w:pStyle w:val="Heading1"/>
        <w:spacing w:line="276" w:lineRule="auto"/>
        <w:rPr>
          <w:rFonts w:ascii="Avenir LT Std 35 Light" w:hAnsi="Avenir LT Std 35 Light"/>
          <w:sz w:val="32"/>
        </w:rPr>
      </w:pPr>
      <w:sdt>
        <w:sdtPr>
          <w:rPr>
            <w:rFonts w:ascii="Avenir LT Std 35 Light" w:hAnsi="Avenir LT Std 35 Light"/>
          </w:rPr>
          <w:alias w:val="Objective:"/>
          <w:tag w:val="Objective:"/>
          <w:id w:val="-731932020"/>
          <w:placeholder>
            <w:docPart w:val="8EA499263F2E415F8BF237A6F857B1A0"/>
          </w:placeholder>
          <w:temporary/>
          <w:showingPlcHdr/>
          <w15:appearance w15:val="hidden"/>
        </w:sdtPr>
        <w:sdtEndPr>
          <w:rPr>
            <w:sz w:val="32"/>
          </w:rPr>
        </w:sdtEndPr>
        <w:sdtContent>
          <w:r w:rsidR="009D5933" w:rsidRPr="00BB3F1C">
            <w:rPr>
              <w:rFonts w:ascii="Avenir LT Std 35 Light" w:hAnsi="Avenir LT Std 35 Light"/>
              <w:sz w:val="36"/>
            </w:rPr>
            <w:t>Objective</w:t>
          </w:r>
        </w:sdtContent>
      </w:sdt>
    </w:p>
    <w:p w:rsidR="00B55A7F" w:rsidRPr="00335A2D" w:rsidRDefault="001B03C6" w:rsidP="001B03C6">
      <w:pPr>
        <w:rPr>
          <w:rFonts w:ascii="Avenir LT Std 35 Light" w:hAnsi="Avenir LT Std 35 Light"/>
        </w:rPr>
      </w:pPr>
      <w:r w:rsidRPr="00335A2D">
        <w:rPr>
          <w:rFonts w:ascii="Avenir LT Std 35 Light" w:hAnsi="Avenir LT Std 35 Light"/>
        </w:rPr>
        <w:t>To build a local ver</w:t>
      </w:r>
      <w:bookmarkStart w:id="0" w:name="_GoBack"/>
      <w:bookmarkEnd w:id="0"/>
      <w:r w:rsidRPr="00335A2D">
        <w:rPr>
          <w:rFonts w:ascii="Avenir LT Std 35 Light" w:hAnsi="Avenir LT Std 35 Light"/>
        </w:rPr>
        <w:t>sion control system which enables a user to keep track of all editions that are made while working on a project.</w:t>
      </w:r>
    </w:p>
    <w:p w:rsidR="006270A9" w:rsidRPr="00BB3F1C" w:rsidRDefault="001B03C6" w:rsidP="001B03C6">
      <w:pPr>
        <w:pStyle w:val="Heading1"/>
        <w:rPr>
          <w:rFonts w:ascii="Avenir LT Std 35 Light" w:hAnsi="Avenir LT Std 35 Light"/>
          <w:sz w:val="32"/>
        </w:rPr>
      </w:pPr>
      <w:r w:rsidRPr="00BB3F1C">
        <w:rPr>
          <w:rFonts w:ascii="Avenir LT Std 35 Light" w:hAnsi="Avenir LT Std 35 Light"/>
          <w:sz w:val="32"/>
        </w:rPr>
        <w:t>Description</w:t>
      </w:r>
    </w:p>
    <w:p w:rsidR="00454F4D" w:rsidRPr="00454F4D" w:rsidRDefault="00EB6947" w:rsidP="00454F4D">
      <w:pPr>
        <w:jc w:val="both"/>
        <w:rPr>
          <w:rFonts w:ascii="Avenir LT Std 35 Light" w:hAnsi="Avenir LT Std 35 Light"/>
        </w:rPr>
      </w:pPr>
      <w:r w:rsidRPr="00335A2D">
        <w:rPr>
          <w:rFonts w:ascii="Avenir LT Std 35 Light" w:hAnsi="Avenir LT Std 35 Light"/>
        </w:rPr>
        <w:t>o</w:t>
      </w:r>
      <w:r w:rsidR="001106AE" w:rsidRPr="00335A2D">
        <w:rPr>
          <w:rFonts w:ascii="Avenir LT Std 35 Light" w:hAnsi="Avenir LT Std 35 Light"/>
        </w:rPr>
        <w:t>penLL is a l</w:t>
      </w:r>
      <w:r w:rsidR="0025714D" w:rsidRPr="00335A2D">
        <w:rPr>
          <w:rFonts w:ascii="Avenir LT Std 35 Light" w:hAnsi="Avenir LT Std 35 Light"/>
        </w:rPr>
        <w:t>ocal</w:t>
      </w:r>
      <w:r w:rsidR="0032579D" w:rsidRPr="00335A2D">
        <w:rPr>
          <w:rFonts w:ascii="Avenir LT Std 35 Light" w:hAnsi="Avenir LT Std 35 Light"/>
        </w:rPr>
        <w:t xml:space="preserve"> version control system</w:t>
      </w:r>
      <w:r w:rsidR="00040656" w:rsidRPr="00335A2D">
        <w:rPr>
          <w:rFonts w:ascii="Avenir LT Std 35 Light" w:hAnsi="Avenir LT Std 35 Light"/>
        </w:rPr>
        <w:t xml:space="preserve"> (VCS)</w:t>
      </w:r>
      <w:r w:rsidR="00454F4D">
        <w:rPr>
          <w:rFonts w:ascii="Avenir LT Std 35 Light" w:hAnsi="Avenir LT Std 35 Light"/>
        </w:rPr>
        <w:t>. It will be</w:t>
      </w:r>
      <w:r w:rsidR="0032579D" w:rsidRPr="00335A2D">
        <w:rPr>
          <w:rFonts w:ascii="Avenir LT Std 35 Light" w:hAnsi="Avenir LT Std 35 Light"/>
        </w:rPr>
        <w:t xml:space="preserve"> used for source code management</w:t>
      </w:r>
      <w:r w:rsidR="00040656" w:rsidRPr="00335A2D">
        <w:rPr>
          <w:rFonts w:ascii="Avenir LT Std 35 Light" w:hAnsi="Avenir LT Std 35 Light"/>
        </w:rPr>
        <w:t xml:space="preserve"> (SCM). It provides a multi user </w:t>
      </w:r>
      <w:r w:rsidR="00454F4D">
        <w:rPr>
          <w:rFonts w:ascii="Avenir LT Std 35 Light" w:hAnsi="Avenir LT Std 35 Light"/>
        </w:rPr>
        <w:t>interface for access control</w:t>
      </w:r>
      <w:r w:rsidR="00F74246">
        <w:rPr>
          <w:rFonts w:ascii="Avenir LT Std 35 Light" w:hAnsi="Avenir LT Std 35 Light"/>
        </w:rPr>
        <w:t>,</w:t>
      </w:r>
      <w:r w:rsidR="00454F4D">
        <w:rPr>
          <w:rFonts w:ascii="Avenir LT Std 35 Light" w:hAnsi="Avenir LT Std 35 Light"/>
        </w:rPr>
        <w:t xml:space="preserve"> and</w:t>
      </w:r>
      <w:r w:rsidR="00040656" w:rsidRPr="00335A2D">
        <w:rPr>
          <w:rFonts w:ascii="Avenir LT Std 35 Light" w:hAnsi="Avenir LT Std 35 Light"/>
        </w:rPr>
        <w:t xml:space="preserve"> offers features like registr</w:t>
      </w:r>
      <w:r w:rsidR="00454F4D">
        <w:rPr>
          <w:rFonts w:ascii="Avenir LT Std 35 Light" w:hAnsi="Avenir LT Std 35 Light"/>
        </w:rPr>
        <w:t>ation, login, push, commit, save</w:t>
      </w:r>
      <w:r w:rsidR="00040656" w:rsidRPr="00335A2D">
        <w:rPr>
          <w:rFonts w:ascii="Avenir LT Std 35 Light" w:hAnsi="Avenir LT Std 35 Light"/>
        </w:rPr>
        <w:t xml:space="preserve"> project, open project,</w:t>
      </w:r>
      <w:r w:rsidR="008F1E06" w:rsidRPr="00335A2D">
        <w:rPr>
          <w:rFonts w:ascii="Avenir LT Std 35 Light" w:hAnsi="Avenir LT Std 35 Light"/>
        </w:rPr>
        <w:t xml:space="preserve"> remove </w:t>
      </w:r>
      <w:r w:rsidR="00142212">
        <w:rPr>
          <w:rFonts w:ascii="Avenir LT Std 35 Light" w:hAnsi="Avenir LT Std 35 Light"/>
        </w:rPr>
        <w:t xml:space="preserve">a </w:t>
      </w:r>
      <w:r w:rsidR="008F1E06" w:rsidRPr="00335A2D">
        <w:rPr>
          <w:rFonts w:ascii="Avenir LT Std 35 Light" w:hAnsi="Avenir LT Std 35 Light"/>
        </w:rPr>
        <w:t>project</w:t>
      </w:r>
      <w:r w:rsidR="00062992" w:rsidRPr="00335A2D">
        <w:rPr>
          <w:rFonts w:ascii="Avenir LT Std 35 Light" w:hAnsi="Avenir LT Std 35 Light"/>
        </w:rPr>
        <w:t>, having multiple branches</w:t>
      </w:r>
      <w:r w:rsidR="00F74246">
        <w:rPr>
          <w:rFonts w:ascii="Avenir LT Std 35 Light" w:hAnsi="Avenir LT Std 35 Light"/>
        </w:rPr>
        <w:t>,</w:t>
      </w:r>
      <w:r w:rsidR="00040656" w:rsidRPr="00335A2D">
        <w:rPr>
          <w:rFonts w:ascii="Avenir LT Std 35 Light" w:hAnsi="Avenir LT Std 35 Light"/>
        </w:rPr>
        <w:t xml:space="preserve"> and styling. It also has an embedded notepad as a service which will be used to make change</w:t>
      </w:r>
      <w:r w:rsidR="00297CDE" w:rsidRPr="00335A2D">
        <w:rPr>
          <w:rFonts w:ascii="Avenir LT Std 35 Light" w:hAnsi="Avenir LT Std 35 Light"/>
        </w:rPr>
        <w:t>s in the project files. The</w:t>
      </w:r>
      <w:r w:rsidR="00040656" w:rsidRPr="00335A2D">
        <w:rPr>
          <w:rFonts w:ascii="Avenir LT Std 35 Light" w:hAnsi="Avenir LT Std 35 Light"/>
        </w:rPr>
        <w:t xml:space="preserve"> notepad will enable the user to make use of the VCS functionality from within the application.</w:t>
      </w:r>
      <w:r w:rsidR="00062992" w:rsidRPr="00335A2D">
        <w:rPr>
          <w:rFonts w:ascii="Avenir LT Std 35 Light" w:hAnsi="Avenir LT Std 35 Light"/>
        </w:rPr>
        <w:t xml:space="preserve"> The user will be able to view all editions of the project, as well as the workin</w:t>
      </w:r>
      <w:r w:rsidR="00AD4729" w:rsidRPr="00335A2D">
        <w:rPr>
          <w:rFonts w:ascii="Avenir LT Std 35 Light" w:hAnsi="Avenir LT Std 35 Light"/>
        </w:rPr>
        <w:t>g code which will be available o</w:t>
      </w:r>
      <w:r w:rsidR="00062992" w:rsidRPr="00335A2D">
        <w:rPr>
          <w:rFonts w:ascii="Avenir LT Std 35 Light" w:hAnsi="Avenir LT Std 35 Light"/>
        </w:rPr>
        <w:t>n the master branch.</w:t>
      </w:r>
      <w:r w:rsidR="00454F4D">
        <w:rPr>
          <w:rFonts w:ascii="Avenir LT Std 35 Light" w:hAnsi="Avenir LT Std 35 Light"/>
        </w:rPr>
        <w:t xml:space="preserve"> </w:t>
      </w:r>
    </w:p>
    <w:p w:rsidR="001B03C6" w:rsidRPr="00E33B31" w:rsidRDefault="001B03C6" w:rsidP="001B03C6">
      <w:pPr>
        <w:pStyle w:val="Heading1"/>
        <w:rPr>
          <w:rFonts w:ascii="Avenir LT Std 35 Light" w:hAnsi="Avenir LT Std 35 Light"/>
          <w:sz w:val="32"/>
        </w:rPr>
      </w:pPr>
      <w:r w:rsidRPr="00E33B31">
        <w:rPr>
          <w:rFonts w:ascii="Avenir LT Std 35 Light" w:hAnsi="Avenir LT Std 35 Light"/>
          <w:sz w:val="32"/>
        </w:rPr>
        <w:t>Software requirements</w:t>
      </w:r>
    </w:p>
    <w:p w:rsidR="00377E17" w:rsidRDefault="007E4001" w:rsidP="00377E17">
      <w:pPr>
        <w:pStyle w:val="ListBullet"/>
        <w:rPr>
          <w:rFonts w:ascii="Avenir LT Std 35 Light" w:hAnsi="Avenir LT Std 35 Light"/>
          <w:szCs w:val="24"/>
        </w:rPr>
      </w:pPr>
      <w:r w:rsidRPr="00832776">
        <w:rPr>
          <w:rFonts w:ascii="Avenir LT Std 35 Light" w:hAnsi="Avenir LT Std 35 Light"/>
          <w:szCs w:val="24"/>
        </w:rPr>
        <w:t>Language Used: C#, MySQL</w:t>
      </w:r>
    </w:p>
    <w:p w:rsidR="00F74246" w:rsidRPr="00832776" w:rsidRDefault="00F74246" w:rsidP="00377E17">
      <w:pPr>
        <w:pStyle w:val="ListBullet"/>
        <w:rPr>
          <w:rFonts w:ascii="Avenir LT Std 35 Light" w:hAnsi="Avenir LT Std 35 Light"/>
          <w:szCs w:val="24"/>
        </w:rPr>
      </w:pPr>
      <w:r>
        <w:rPr>
          <w:rFonts w:ascii="Avenir LT Std 35 Light" w:hAnsi="Avenir LT Std 35 Light"/>
          <w:szCs w:val="24"/>
        </w:rPr>
        <w:t>Programming Concepts used: OOP</w:t>
      </w:r>
    </w:p>
    <w:p w:rsidR="00377E17" w:rsidRPr="00832776" w:rsidRDefault="007E4001" w:rsidP="00377E17">
      <w:pPr>
        <w:pStyle w:val="ListBullet"/>
        <w:rPr>
          <w:rFonts w:ascii="Avenir LT Std 35 Light" w:hAnsi="Avenir LT Std 35 Light"/>
          <w:szCs w:val="24"/>
        </w:rPr>
      </w:pPr>
      <w:r w:rsidRPr="00832776">
        <w:rPr>
          <w:rFonts w:ascii="Avenir LT Std 35 Light" w:hAnsi="Avenir LT Std 35 Light"/>
          <w:szCs w:val="24"/>
        </w:rPr>
        <w:t>Visual Studio 2017</w:t>
      </w:r>
    </w:p>
    <w:p w:rsidR="00377E17" w:rsidRPr="00832776" w:rsidRDefault="007E4001" w:rsidP="00377E17">
      <w:pPr>
        <w:pStyle w:val="ListBullet"/>
        <w:rPr>
          <w:rFonts w:ascii="Avenir LT Std 35 Light" w:hAnsi="Avenir LT Std 35 Light"/>
          <w:szCs w:val="24"/>
        </w:rPr>
      </w:pPr>
      <w:r w:rsidRPr="00832776">
        <w:rPr>
          <w:rFonts w:ascii="Avenir LT Std 35 Light" w:hAnsi="Avenir LT Std 35 Light"/>
          <w:szCs w:val="24"/>
        </w:rPr>
        <w:t>MySQL for Visual Studio</w:t>
      </w:r>
      <w:r w:rsidR="0032579D" w:rsidRPr="00832776">
        <w:rPr>
          <w:rFonts w:ascii="Avenir LT Std 35 Light" w:hAnsi="Avenir LT Std 35 Light"/>
          <w:szCs w:val="24"/>
        </w:rPr>
        <w:t xml:space="preserve"> 1.2.7</w:t>
      </w:r>
    </w:p>
    <w:p w:rsidR="00377E17" w:rsidRPr="00832776" w:rsidRDefault="007E4001" w:rsidP="00377E17">
      <w:pPr>
        <w:pStyle w:val="ListBullet"/>
        <w:rPr>
          <w:rFonts w:ascii="Avenir LT Std 35 Light" w:hAnsi="Avenir LT Std 35 Light"/>
          <w:szCs w:val="24"/>
        </w:rPr>
      </w:pPr>
      <w:r w:rsidRPr="00832776">
        <w:rPr>
          <w:rFonts w:ascii="Avenir LT Std 35 Light" w:hAnsi="Avenir LT Std 35 Light"/>
          <w:szCs w:val="24"/>
        </w:rPr>
        <w:t>Platform: Microsoft Windows (</w:t>
      </w:r>
      <w:r w:rsidR="0032579D" w:rsidRPr="00832776">
        <w:rPr>
          <w:rFonts w:ascii="Avenir LT Std 35 Light" w:hAnsi="Avenir LT Std 35 Light"/>
          <w:szCs w:val="24"/>
        </w:rPr>
        <w:t xml:space="preserve">Windows </w:t>
      </w:r>
      <w:r w:rsidRPr="00832776">
        <w:rPr>
          <w:rFonts w:ascii="Avenir LT Std 35 Light" w:hAnsi="Avenir LT Std 35 Light"/>
          <w:szCs w:val="24"/>
        </w:rPr>
        <w:t>7</w:t>
      </w:r>
      <w:r w:rsidR="0032579D" w:rsidRPr="00832776">
        <w:rPr>
          <w:rFonts w:ascii="Avenir LT Std 35 Light" w:hAnsi="Avenir LT Std 35 Light"/>
          <w:szCs w:val="24"/>
        </w:rPr>
        <w:t xml:space="preserve"> or later</w:t>
      </w:r>
      <w:r w:rsidRPr="00832776">
        <w:rPr>
          <w:rFonts w:ascii="Avenir LT Std 35 Light" w:hAnsi="Avenir LT Std 35 Light"/>
          <w:szCs w:val="24"/>
        </w:rPr>
        <w:t>)</w:t>
      </w:r>
    </w:p>
    <w:p w:rsidR="007E4001" w:rsidRPr="00832776" w:rsidRDefault="00F242D5" w:rsidP="00B75BC5">
      <w:pPr>
        <w:pStyle w:val="ListBullet"/>
        <w:rPr>
          <w:rFonts w:ascii="Avenir LT Std 35 Light" w:hAnsi="Avenir LT Std 35 Light"/>
          <w:szCs w:val="24"/>
        </w:rPr>
      </w:pPr>
      <w:r w:rsidRPr="00832776">
        <w:rPr>
          <w:rFonts w:ascii="Avenir LT Std 35 Light" w:hAnsi="Avenir LT Std 35 Light"/>
          <w:szCs w:val="24"/>
        </w:rPr>
        <w:t>Drive API</w:t>
      </w:r>
      <w:r w:rsidR="007E4001" w:rsidRPr="00832776">
        <w:rPr>
          <w:rFonts w:ascii="Avenir LT Std 35 Light" w:hAnsi="Avenir LT Std 35 Light"/>
          <w:szCs w:val="24"/>
        </w:rPr>
        <w:t>*</w:t>
      </w:r>
    </w:p>
    <w:p w:rsidR="00B75BC5" w:rsidRPr="00B75BC5" w:rsidRDefault="00B75BC5" w:rsidP="00B75BC5">
      <w:pPr>
        <w:pStyle w:val="ListBullet"/>
        <w:numPr>
          <w:ilvl w:val="0"/>
          <w:numId w:val="0"/>
        </w:numPr>
      </w:pPr>
    </w:p>
    <w:p w:rsidR="00B83BB7" w:rsidRPr="00B83BB7" w:rsidRDefault="007E4001" w:rsidP="00B83BB7">
      <w:pPr>
        <w:pStyle w:val="ListBullet"/>
        <w:numPr>
          <w:ilvl w:val="0"/>
          <w:numId w:val="0"/>
        </w:numPr>
        <w:ind w:left="216" w:hanging="216"/>
        <w:rPr>
          <w:rFonts w:ascii="Avenir LT Std 35 Light" w:hAnsi="Avenir LT Std 35 Light"/>
          <w:sz w:val="16"/>
        </w:rPr>
      </w:pPr>
      <w:r w:rsidRPr="00377E17">
        <w:rPr>
          <w:rFonts w:ascii="Avenir LT Std 35 Light" w:hAnsi="Avenir LT Std 35 Light"/>
          <w:sz w:val="16"/>
        </w:rPr>
        <w:t>*</w:t>
      </w:r>
      <w:r w:rsidR="00B75BC5">
        <w:rPr>
          <w:rFonts w:ascii="Avenir LT Std 35 Light" w:hAnsi="Avenir LT Std 35 Light"/>
          <w:sz w:val="16"/>
        </w:rPr>
        <w:t>Future Work</w:t>
      </w:r>
    </w:p>
    <w:p w:rsidR="00297CDE" w:rsidRPr="00E33B31" w:rsidRDefault="00040656" w:rsidP="00040656">
      <w:pPr>
        <w:pStyle w:val="Heading1"/>
        <w:rPr>
          <w:rFonts w:ascii="Avenir LT Std 35 Light" w:hAnsi="Avenir LT Std 35 Light"/>
          <w:sz w:val="32"/>
        </w:rPr>
      </w:pPr>
      <w:r w:rsidRPr="00E33B31">
        <w:rPr>
          <w:rFonts w:ascii="Avenir LT Std 35 Light" w:hAnsi="Avenir LT Std 35 Light"/>
          <w:sz w:val="32"/>
        </w:rPr>
        <w:t>Future Work</w:t>
      </w:r>
    </w:p>
    <w:p w:rsidR="00040656" w:rsidRPr="00335A2D" w:rsidRDefault="00040656" w:rsidP="00040656">
      <w:pPr>
        <w:pStyle w:val="ListBullet"/>
        <w:rPr>
          <w:rFonts w:ascii="Avenir LT Std 35 Light" w:hAnsi="Avenir LT Std 35 Light" w:cs="Calibri"/>
        </w:rPr>
      </w:pPr>
      <w:r w:rsidRPr="00335A2D">
        <w:rPr>
          <w:rFonts w:ascii="Avenir LT Std 35 Light" w:hAnsi="Avenir LT Std 35 Light" w:cs="Calibri"/>
        </w:rPr>
        <w:t>Integration with the Google Drive API to provide free private repository functionality.</w:t>
      </w:r>
    </w:p>
    <w:p w:rsidR="00297CDE" w:rsidRPr="00335A2D" w:rsidRDefault="00297CDE" w:rsidP="00297CDE">
      <w:pPr>
        <w:pStyle w:val="ListBullet"/>
        <w:rPr>
          <w:rFonts w:ascii="Avenir LT Std 35 Light" w:hAnsi="Avenir LT Std 35 Light" w:cs="Calibri"/>
        </w:rPr>
      </w:pPr>
      <w:r w:rsidRPr="00335A2D">
        <w:rPr>
          <w:rFonts w:ascii="Avenir LT Std 35 Light" w:hAnsi="Avenir LT Std 35 Light" w:cs="Calibri"/>
        </w:rPr>
        <w:t>Collaboration wi</w:t>
      </w:r>
      <w:r w:rsidR="008626DF">
        <w:rPr>
          <w:rFonts w:ascii="Avenir LT Std 35 Light" w:hAnsi="Avenir LT Std 35 Light" w:cs="Calibri"/>
        </w:rPr>
        <w:t>th multiple users to work on a</w:t>
      </w:r>
      <w:r w:rsidRPr="00335A2D">
        <w:rPr>
          <w:rFonts w:ascii="Avenir LT Std 35 Light" w:hAnsi="Avenir LT Std 35 Light" w:cs="Calibri"/>
        </w:rPr>
        <w:t xml:space="preserve"> </w:t>
      </w:r>
      <w:r w:rsidR="008626DF">
        <w:rPr>
          <w:rFonts w:ascii="Avenir LT Std 35 Light" w:hAnsi="Avenir LT Std 35 Light" w:cs="Calibri"/>
        </w:rPr>
        <w:t>common</w:t>
      </w:r>
      <w:r w:rsidRPr="00335A2D">
        <w:rPr>
          <w:rFonts w:ascii="Avenir LT Std 35 Light" w:hAnsi="Avenir LT Std 35 Light" w:cs="Calibri"/>
        </w:rPr>
        <w:t xml:space="preserve"> repository.</w:t>
      </w:r>
    </w:p>
    <w:p w:rsidR="00040656" w:rsidRPr="00335A2D" w:rsidRDefault="00040656" w:rsidP="00040656">
      <w:pPr>
        <w:pStyle w:val="ListBullet"/>
        <w:rPr>
          <w:rFonts w:ascii="Avenir LT Std 35 Light" w:hAnsi="Avenir LT Std 35 Light" w:cs="Calibri"/>
        </w:rPr>
      </w:pPr>
      <w:r w:rsidRPr="00335A2D">
        <w:rPr>
          <w:rFonts w:ascii="Avenir LT Std 35 Light" w:hAnsi="Avenir LT Std 35 Light" w:cs="Calibri"/>
        </w:rPr>
        <w:t>Enhance security features with modern cryptography techniques.</w:t>
      </w:r>
    </w:p>
    <w:p w:rsidR="00B75BC5" w:rsidRPr="00335A2D" w:rsidRDefault="00B75BC5" w:rsidP="00B75BC5">
      <w:pPr>
        <w:pStyle w:val="ListBullet"/>
        <w:rPr>
          <w:rFonts w:ascii="Avenir LT Std 35 Light" w:hAnsi="Avenir LT Std 35 Light" w:cs="Calibri"/>
        </w:rPr>
      </w:pPr>
      <w:r w:rsidRPr="00335A2D">
        <w:rPr>
          <w:rFonts w:ascii="Avenir LT Std 35 Light" w:hAnsi="Avenir LT Std 35 Light" w:cs="Calibri"/>
        </w:rPr>
        <w:t>Improved</w:t>
      </w:r>
      <w:r w:rsidR="00040656" w:rsidRPr="00335A2D">
        <w:rPr>
          <w:rFonts w:ascii="Avenir LT Std 35 Light" w:hAnsi="Avenir LT Std 35 Light" w:cs="Calibri"/>
        </w:rPr>
        <w:t xml:space="preserve"> design for the notepad.</w:t>
      </w:r>
    </w:p>
    <w:p w:rsidR="001B03C6" w:rsidRPr="00B55A7F" w:rsidRDefault="001B03C6" w:rsidP="001B03C6">
      <w:pPr>
        <w:pStyle w:val="Heading1"/>
        <w:rPr>
          <w:rFonts w:ascii="Avenir LT Std 35 Light" w:hAnsi="Avenir LT Std 35 Light"/>
          <w:sz w:val="32"/>
        </w:rPr>
      </w:pPr>
      <w:r w:rsidRPr="00B55A7F">
        <w:rPr>
          <w:rFonts w:ascii="Avenir LT Std 35 Light" w:hAnsi="Avenir LT Std 35 Light"/>
          <w:sz w:val="32"/>
        </w:rPr>
        <w:t>Team Members</w:t>
      </w:r>
    </w:p>
    <w:p w:rsidR="001B03C6" w:rsidRPr="00335A2D" w:rsidRDefault="001B03C6" w:rsidP="001B03C6">
      <w:pPr>
        <w:pStyle w:val="ListBullet"/>
        <w:rPr>
          <w:rFonts w:ascii="Avenir LT Std 35 Light" w:hAnsi="Avenir LT Std 35 Light" w:cs="Calibri"/>
        </w:rPr>
      </w:pPr>
      <w:r w:rsidRPr="00335A2D">
        <w:rPr>
          <w:rFonts w:ascii="Avenir LT Std 35 Light" w:hAnsi="Avenir LT Std 35 Light" w:cs="Calibri"/>
        </w:rPr>
        <w:t xml:space="preserve">Nishant Sahoo: </w:t>
      </w:r>
      <w:r w:rsidR="003A643C" w:rsidRPr="00335A2D">
        <w:rPr>
          <w:rFonts w:ascii="Avenir LT Std 35 Light" w:hAnsi="Avenir LT Std 35 Light" w:cs="Calibri"/>
        </w:rPr>
        <w:t xml:space="preserve">Roll no. - </w:t>
      </w:r>
      <w:r w:rsidRPr="00335A2D">
        <w:rPr>
          <w:rFonts w:ascii="Avenir LT Std 35 Light" w:hAnsi="Avenir LT Std 35 Light" w:cs="Calibri"/>
        </w:rPr>
        <w:t>62</w:t>
      </w:r>
    </w:p>
    <w:p w:rsidR="001B03C6" w:rsidRPr="00335A2D" w:rsidRDefault="003A643C" w:rsidP="001B03C6">
      <w:pPr>
        <w:pStyle w:val="ListBullet"/>
        <w:rPr>
          <w:rFonts w:ascii="Avenir LT Std 35 Light" w:hAnsi="Avenir LT Std 35 Light" w:cs="Calibri"/>
        </w:rPr>
      </w:pPr>
      <w:r w:rsidRPr="00335A2D">
        <w:rPr>
          <w:rFonts w:ascii="Avenir LT Std 35 Light" w:hAnsi="Avenir LT Std 35 Light" w:cs="Calibri"/>
        </w:rPr>
        <w:t xml:space="preserve">Manish Agnihotri: </w:t>
      </w:r>
      <w:r w:rsidRPr="00335A2D">
        <w:rPr>
          <w:rFonts w:ascii="Avenir LT Std 35 Light" w:hAnsi="Avenir LT Std 35 Light" w:cs="Calibri"/>
        </w:rPr>
        <w:t>Roll no. -</w:t>
      </w:r>
      <w:r w:rsidRPr="00335A2D">
        <w:rPr>
          <w:rFonts w:ascii="Avenir LT Std 35 Light" w:hAnsi="Avenir LT Std 35 Light" w:cs="Calibri"/>
        </w:rPr>
        <w:t xml:space="preserve"> </w:t>
      </w:r>
      <w:r w:rsidR="001B03C6" w:rsidRPr="00335A2D">
        <w:rPr>
          <w:rFonts w:ascii="Avenir LT Std 35 Light" w:hAnsi="Avenir LT Std 35 Light" w:cs="Calibri"/>
        </w:rPr>
        <w:t>63</w:t>
      </w:r>
    </w:p>
    <w:p w:rsidR="001B03C6" w:rsidRPr="00335A2D" w:rsidRDefault="001B03C6" w:rsidP="001B03C6">
      <w:pPr>
        <w:pStyle w:val="ListBullet"/>
        <w:rPr>
          <w:rFonts w:ascii="Avenir LT Std 35 Light" w:hAnsi="Avenir LT Std 35 Light" w:cs="Calibri"/>
        </w:rPr>
      </w:pPr>
      <w:r w:rsidRPr="00335A2D">
        <w:rPr>
          <w:rFonts w:ascii="Avenir LT Std 35 Light" w:hAnsi="Avenir LT Std 35 Light" w:cs="Calibri"/>
        </w:rPr>
        <w:t>Neelesh Nayan:</w:t>
      </w:r>
      <w:r w:rsidR="003A643C" w:rsidRPr="00335A2D">
        <w:rPr>
          <w:rFonts w:ascii="Avenir LT Std 35 Light" w:hAnsi="Avenir LT Std 35 Light" w:cs="Calibri"/>
        </w:rPr>
        <w:t xml:space="preserve"> </w:t>
      </w:r>
      <w:r w:rsidR="003A643C" w:rsidRPr="00335A2D">
        <w:rPr>
          <w:rFonts w:ascii="Avenir LT Std 35 Light" w:hAnsi="Avenir LT Std 35 Light" w:cs="Calibri"/>
        </w:rPr>
        <w:t>Roll no. -</w:t>
      </w:r>
      <w:r w:rsidRPr="00335A2D">
        <w:rPr>
          <w:rFonts w:ascii="Avenir LT Std 35 Light" w:hAnsi="Avenir LT Std 35 Light" w:cs="Calibri"/>
        </w:rPr>
        <w:t xml:space="preserve"> 66</w:t>
      </w:r>
    </w:p>
    <w:sectPr w:rsidR="001B03C6" w:rsidRPr="00335A2D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7CE7" w:rsidRDefault="00A07CE7">
      <w:pPr>
        <w:spacing w:after="0"/>
      </w:pPr>
      <w:r>
        <w:separator/>
      </w:r>
    </w:p>
  </w:endnote>
  <w:endnote w:type="continuationSeparator" w:id="0">
    <w:p w:rsidR="00A07CE7" w:rsidRDefault="00A07C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venir LT Std 35 Light">
    <w:panose1 w:val="020B0402020203020204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54F4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7CE7" w:rsidRDefault="00A07CE7">
      <w:pPr>
        <w:spacing w:after="0"/>
      </w:pPr>
      <w:r>
        <w:separator/>
      </w:r>
    </w:p>
  </w:footnote>
  <w:footnote w:type="continuationSeparator" w:id="0">
    <w:p w:rsidR="00A07CE7" w:rsidRDefault="00A07CE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132776E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9A2713"/>
    <w:multiLevelType w:val="hybridMultilevel"/>
    <w:tmpl w:val="55841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83265B1"/>
    <w:multiLevelType w:val="hybridMultilevel"/>
    <w:tmpl w:val="26ACEE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8"/>
  </w:num>
  <w:num w:numId="16">
    <w:abstractNumId w:val="12"/>
  </w:num>
  <w:num w:numId="17">
    <w:abstractNumId w:val="16"/>
  </w:num>
  <w:num w:numId="18">
    <w:abstractNumId w:val="10"/>
  </w:num>
  <w:num w:numId="19">
    <w:abstractNumId w:val="21"/>
  </w:num>
  <w:num w:numId="20">
    <w:abstractNumId w:val="19"/>
  </w:num>
  <w:num w:numId="21">
    <w:abstractNumId w:val="11"/>
  </w:num>
  <w:num w:numId="22">
    <w:abstractNumId w:val="14"/>
  </w:num>
  <w:num w:numId="23">
    <w:abstractNumId w:val="20"/>
  </w:num>
  <w:num w:numId="24">
    <w:abstractNumId w:val="15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3C6"/>
    <w:rsid w:val="00040656"/>
    <w:rsid w:val="00062992"/>
    <w:rsid w:val="000A4F59"/>
    <w:rsid w:val="00102AF1"/>
    <w:rsid w:val="001106AE"/>
    <w:rsid w:val="00141A4C"/>
    <w:rsid w:val="00142212"/>
    <w:rsid w:val="001B03C6"/>
    <w:rsid w:val="001B2588"/>
    <w:rsid w:val="001B29CF"/>
    <w:rsid w:val="0025714D"/>
    <w:rsid w:val="0028220F"/>
    <w:rsid w:val="00297CDE"/>
    <w:rsid w:val="002B5691"/>
    <w:rsid w:val="002E1F14"/>
    <w:rsid w:val="0032579D"/>
    <w:rsid w:val="00335A2D"/>
    <w:rsid w:val="00356C14"/>
    <w:rsid w:val="00377E17"/>
    <w:rsid w:val="003A1B50"/>
    <w:rsid w:val="003A643C"/>
    <w:rsid w:val="00454F4D"/>
    <w:rsid w:val="004D3A92"/>
    <w:rsid w:val="005B6512"/>
    <w:rsid w:val="00617B26"/>
    <w:rsid w:val="006270A9"/>
    <w:rsid w:val="00675956"/>
    <w:rsid w:val="00681034"/>
    <w:rsid w:val="007E4001"/>
    <w:rsid w:val="00816216"/>
    <w:rsid w:val="00832776"/>
    <w:rsid w:val="008626DF"/>
    <w:rsid w:val="0087734B"/>
    <w:rsid w:val="008B74CF"/>
    <w:rsid w:val="008F1E06"/>
    <w:rsid w:val="00906844"/>
    <w:rsid w:val="009D5933"/>
    <w:rsid w:val="00A07CE7"/>
    <w:rsid w:val="00AA76D3"/>
    <w:rsid w:val="00AD4729"/>
    <w:rsid w:val="00AF28E7"/>
    <w:rsid w:val="00B3020A"/>
    <w:rsid w:val="00B55A7F"/>
    <w:rsid w:val="00B75BC5"/>
    <w:rsid w:val="00B83BB7"/>
    <w:rsid w:val="00BB3F1C"/>
    <w:rsid w:val="00BD768D"/>
    <w:rsid w:val="00C61F8E"/>
    <w:rsid w:val="00CF1926"/>
    <w:rsid w:val="00CF59E1"/>
    <w:rsid w:val="00E33B31"/>
    <w:rsid w:val="00E80254"/>
    <w:rsid w:val="00E83E4B"/>
    <w:rsid w:val="00EB6947"/>
    <w:rsid w:val="00F242D5"/>
    <w:rsid w:val="00F74246"/>
    <w:rsid w:val="00F7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C2F7D"/>
  <w15:chartTrackingRefBased/>
  <w15:docId w15:val="{394ADC5F-DA67-4521-B695-877C86C52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EA499263F2E415F8BF237A6F857B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32EC41-9947-490A-BE79-EAF673850596}"/>
      </w:docPartPr>
      <w:docPartBody>
        <w:p w:rsidR="003F19A9" w:rsidRDefault="004E23D2">
          <w:pPr>
            <w:pStyle w:val="8EA499263F2E415F8BF237A6F857B1A0"/>
          </w:pPr>
          <w: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venir LT Std 35 Light">
    <w:panose1 w:val="020B0402020203020204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365"/>
    <w:rsid w:val="003F19A9"/>
    <w:rsid w:val="004E23D2"/>
    <w:rsid w:val="009E1365"/>
    <w:rsid w:val="00AD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8D6DD812BE422083623603484D9221">
    <w:name w:val="C08D6DD812BE422083623603484D9221"/>
  </w:style>
  <w:style w:type="paragraph" w:customStyle="1" w:styleId="970C9170FCE048FAA4705BDBB248D6AC">
    <w:name w:val="970C9170FCE048FAA4705BDBB248D6AC"/>
  </w:style>
  <w:style w:type="paragraph" w:customStyle="1" w:styleId="A73ECB6025D348D0A79FC75B1F440369">
    <w:name w:val="A73ECB6025D348D0A79FC75B1F440369"/>
  </w:style>
  <w:style w:type="paragraph" w:customStyle="1" w:styleId="98F3410972B84DA0A933A298A32427C7">
    <w:name w:val="98F3410972B84DA0A933A298A32427C7"/>
  </w:style>
  <w:style w:type="paragraph" w:customStyle="1" w:styleId="8EA499263F2E415F8BF237A6F857B1A0">
    <w:name w:val="8EA499263F2E415F8BF237A6F857B1A0"/>
  </w:style>
  <w:style w:type="paragraph" w:customStyle="1" w:styleId="6477B534CE53464B82CC85FC98735D99">
    <w:name w:val="6477B534CE53464B82CC85FC98735D99"/>
  </w:style>
  <w:style w:type="paragraph" w:customStyle="1" w:styleId="EBBF073CA91A47969BE1EB9DB9C707EC">
    <w:name w:val="EBBF073CA91A47969BE1EB9DB9C707EC"/>
  </w:style>
  <w:style w:type="paragraph" w:customStyle="1" w:styleId="90F4E432D39744FE852D184EA7047746">
    <w:name w:val="90F4E432D39744FE852D184EA7047746"/>
  </w:style>
  <w:style w:type="paragraph" w:customStyle="1" w:styleId="F3F54A097430497F8C4BA0D03E61A71B">
    <w:name w:val="F3F54A097430497F8C4BA0D03E61A71B"/>
  </w:style>
  <w:style w:type="paragraph" w:customStyle="1" w:styleId="AE31F4C7F9354C0893EFDD7EB9F34FCA">
    <w:name w:val="AE31F4C7F9354C0893EFDD7EB9F34FCA"/>
  </w:style>
  <w:style w:type="paragraph" w:customStyle="1" w:styleId="0CD1D204D6EC4BD592EF23C20C807C02">
    <w:name w:val="0CD1D204D6EC4BD592EF23C20C807C02"/>
  </w:style>
  <w:style w:type="paragraph" w:customStyle="1" w:styleId="89A3F4BCDB02476D8959B5D0DBF3A2E6">
    <w:name w:val="89A3F4BCDB02476D8959B5D0DBF3A2E6"/>
  </w:style>
  <w:style w:type="paragraph" w:customStyle="1" w:styleId="C9A67E070DBC4CBB9911639B07E5BAF5">
    <w:name w:val="C9A67E070DBC4CBB9911639B07E5BAF5"/>
  </w:style>
  <w:style w:type="paragraph" w:customStyle="1" w:styleId="D8AA5B75F6C143BBB31071DA8C91E992">
    <w:name w:val="D8AA5B75F6C143BBB31071DA8C91E992"/>
  </w:style>
  <w:style w:type="paragraph" w:customStyle="1" w:styleId="A22ED2F412814942BCE1E24A6B043636">
    <w:name w:val="A22ED2F412814942BCE1E24A6B043636"/>
  </w:style>
  <w:style w:type="paragraph" w:customStyle="1" w:styleId="B0A17CC1DFBB411E8BA3C17EA594AE55">
    <w:name w:val="B0A17CC1DFBB411E8BA3C17EA594AE55"/>
  </w:style>
  <w:style w:type="paragraph" w:customStyle="1" w:styleId="C55FF6C1B0E04B15A5ED63D1624398F9">
    <w:name w:val="C55FF6C1B0E04B15A5ED63D1624398F9"/>
  </w:style>
  <w:style w:type="paragraph" w:customStyle="1" w:styleId="0D5C422E368E47ED9F29B605112C6666">
    <w:name w:val="0D5C422E368E47ED9F29B605112C6666"/>
  </w:style>
  <w:style w:type="paragraph" w:customStyle="1" w:styleId="4A06EB09DB0745619549E8B47278A0DB">
    <w:name w:val="4A06EB09DB0745619549E8B47278A0DB"/>
  </w:style>
  <w:style w:type="paragraph" w:customStyle="1" w:styleId="E590AD49F17B424AB7AAB86B3E523ED6">
    <w:name w:val="E590AD49F17B424AB7AAB86B3E523ED6"/>
  </w:style>
  <w:style w:type="paragraph" w:customStyle="1" w:styleId="65E943C5DC1A4D4782ADD8F11556C1CF">
    <w:name w:val="65E943C5DC1A4D4782ADD8F11556C1CF"/>
  </w:style>
  <w:style w:type="paragraph" w:customStyle="1" w:styleId="5A0652EA3A564646A29E9F2613704D59">
    <w:name w:val="5A0652EA3A564646A29E9F2613704D59"/>
  </w:style>
  <w:style w:type="paragraph" w:customStyle="1" w:styleId="46E07FF3795342E7862C64AF6A8F7317">
    <w:name w:val="46E07FF3795342E7862C64AF6A8F7317"/>
  </w:style>
  <w:style w:type="paragraph" w:customStyle="1" w:styleId="3EFBBB85C8524A27A74753D21C8CD97D">
    <w:name w:val="3EFBBB85C8524A27A74753D21C8CD97D"/>
  </w:style>
  <w:style w:type="paragraph" w:customStyle="1" w:styleId="877230F0626F4A4480F319ADEAF1EFFE">
    <w:name w:val="877230F0626F4A4480F319ADEAF1EFFE"/>
  </w:style>
  <w:style w:type="paragraph" w:customStyle="1" w:styleId="FFC4C7792F994CF7B63E544D5548404F">
    <w:name w:val="FFC4C7792F994CF7B63E544D5548404F"/>
  </w:style>
  <w:style w:type="paragraph" w:customStyle="1" w:styleId="C5F151E016F045F1B98BA8BDA247F2BA">
    <w:name w:val="C5F151E016F045F1B98BA8BDA247F2BA"/>
  </w:style>
  <w:style w:type="paragraph" w:customStyle="1" w:styleId="A3EC8CA6FC4F4FBDAEB74D84C1E2DBC2">
    <w:name w:val="A3EC8CA6FC4F4FBDAEB74D84C1E2DBC2"/>
  </w:style>
  <w:style w:type="paragraph" w:customStyle="1" w:styleId="643EF12CB8524F3FABF7ABB602760674">
    <w:name w:val="643EF12CB8524F3FABF7ABB602760674"/>
  </w:style>
  <w:style w:type="paragraph" w:customStyle="1" w:styleId="BF77811E02114C499A1D31289A4592EA">
    <w:name w:val="BF77811E02114C499A1D31289A4592EA"/>
  </w:style>
  <w:style w:type="paragraph" w:customStyle="1" w:styleId="260A4DD6EC0A42ABB95BB86604A0A0D0">
    <w:name w:val="260A4DD6EC0A42ABB95BB86604A0A0D0"/>
  </w:style>
  <w:style w:type="paragraph" w:customStyle="1" w:styleId="A060A8AF026343DF86C06166D3BDAD87">
    <w:name w:val="A060A8AF026343DF86C06166D3BDAD87"/>
  </w:style>
  <w:style w:type="paragraph" w:customStyle="1" w:styleId="0C802B16876C482C99E8CF98AACE99FE">
    <w:name w:val="0C802B16876C482C99E8CF98AACE99FE"/>
  </w:style>
  <w:style w:type="paragraph" w:customStyle="1" w:styleId="63BD82DF1EF849E2ABD55E58409F8A29">
    <w:name w:val="63BD82DF1EF849E2ABD55E58409F8A29"/>
    <w:rsid w:val="009E1365"/>
  </w:style>
  <w:style w:type="paragraph" w:customStyle="1" w:styleId="AA354FC122A444BE8CD3958A60A400BA">
    <w:name w:val="AA354FC122A444BE8CD3958A60A400BA"/>
    <w:rsid w:val="009E1365"/>
  </w:style>
  <w:style w:type="paragraph" w:customStyle="1" w:styleId="C3F13DF66DEE4E629B1A913CD8D71309">
    <w:name w:val="C3F13DF66DEE4E629B1A913CD8D71309"/>
    <w:rsid w:val="009E1365"/>
  </w:style>
  <w:style w:type="paragraph" w:customStyle="1" w:styleId="D85CD2C5C063432C85DA918CA2E4BAD1">
    <w:name w:val="D85CD2C5C063432C85DA918CA2E4BAD1"/>
    <w:rsid w:val="009E1365"/>
  </w:style>
  <w:style w:type="paragraph" w:customStyle="1" w:styleId="AD2402124B534C9A9163D27261214960">
    <w:name w:val="AD2402124B534C9A9163D27261214960"/>
    <w:rsid w:val="009E1365"/>
  </w:style>
  <w:style w:type="paragraph" w:customStyle="1" w:styleId="F78D60372D1E4EFDA430B74A38B059B9">
    <w:name w:val="F78D60372D1E4EFDA430B74A38B059B9"/>
    <w:rsid w:val="009E1365"/>
  </w:style>
  <w:style w:type="paragraph" w:customStyle="1" w:styleId="41E8EBA1E7654F4B8DCE2269C129C3F4">
    <w:name w:val="41E8EBA1E7654F4B8DCE2269C129C3F4"/>
    <w:rsid w:val="009E1365"/>
  </w:style>
  <w:style w:type="paragraph" w:customStyle="1" w:styleId="0922483A148D47F6B4B1F6650D75C1AD">
    <w:name w:val="0922483A148D47F6B4B1F6650D75C1AD"/>
    <w:rsid w:val="009E13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E91BF-EA4E-40F3-87A2-BEB4726AE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222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keywords/>
  <cp:lastModifiedBy>Nishant Sahoo</cp:lastModifiedBy>
  <cp:revision>108</cp:revision>
  <dcterms:created xsi:type="dcterms:W3CDTF">2017-08-20T11:57:00Z</dcterms:created>
  <dcterms:modified xsi:type="dcterms:W3CDTF">2017-08-20T19:18:00Z</dcterms:modified>
  <cp:version/>
</cp:coreProperties>
</file>